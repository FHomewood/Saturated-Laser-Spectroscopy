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C2" w:rsidRDefault="00751CC2">
      <w:r>
        <w:rPr>
          <w:noProof/>
          <w:lang w:eastAsia="en-GB"/>
        </w:rPr>
        <w:drawing>
          <wp:inline distT="0" distB="0" distL="0" distR="0">
            <wp:extent cx="3256227" cy="3240000"/>
            <wp:effectExtent l="0" t="0" r="1905" b="0"/>
            <wp:docPr id="1" name="Picture 1" descr="E:\Sussex\Year 3\Advanced Physics Laboratory\Laser Spectroscopy\Python Images\Fitted Calibrated\1 87Rb Fg = 2\Nearly Fi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ssex\Year 3\Advanced Physics Laboratory\Laser Spectroscopy\Python Images\Fitted Calibrated\1 87Rb Fg = 2\Nearly Fitt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C2" w:rsidRDefault="00751CC2">
      <w:bookmarkStart w:id="0" w:name="_GoBack"/>
      <w:bookmarkEnd w:id="0"/>
    </w:p>
    <w:p w:rsidR="00751CC2" w:rsidRDefault="00751CC2">
      <w:r>
        <w:rPr>
          <w:noProof/>
          <w:lang w:eastAsia="en-GB"/>
        </w:rPr>
        <w:drawing>
          <wp:inline distT="0" distB="0" distL="0" distR="0">
            <wp:extent cx="3278118" cy="3240000"/>
            <wp:effectExtent l="0" t="0" r="0" b="0"/>
            <wp:docPr id="2" name="Picture 2" descr="E:\Sussex\Year 3\Advanced Physics Laboratory\Laser Spectroscopy\Python Images\Fitted Calibrated\2 85Rb Fg = 3\Anno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ussex\Year 3\Advanced Physics Laboratory\Laser Spectroscopy\Python Images\Fitted Calibrated\2 85Rb Fg = 3\Annotat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1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C2" w:rsidRDefault="00751CC2">
      <w:r>
        <w:rPr>
          <w:noProof/>
          <w:lang w:eastAsia="en-GB"/>
        </w:rPr>
        <w:lastRenderedPageBreak/>
        <w:drawing>
          <wp:inline distT="0" distB="0" distL="0" distR="0">
            <wp:extent cx="3351532" cy="3240000"/>
            <wp:effectExtent l="0" t="0" r="1270" b="0"/>
            <wp:docPr id="3" name="Picture 3" descr="E:\Sussex\Year 3\Advanced Physics Laboratory\Laser Spectroscopy\Python Images\Fitted Calibrated\3 85Rb Fg = 2\Anno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ussex\Year 3\Advanced Physics Laboratory\Laser Spectroscopy\Python Images\Fitted Calibrated\3 85Rb Fg = 2\Annotat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C2" w:rsidRDefault="00751CC2"/>
    <w:p w:rsidR="00751CC2" w:rsidRDefault="00751CC2">
      <w:r>
        <w:rPr>
          <w:noProof/>
          <w:lang w:eastAsia="en-GB"/>
        </w:rPr>
        <w:drawing>
          <wp:inline distT="0" distB="0" distL="0" distR="0">
            <wp:extent cx="3317274" cy="3240000"/>
            <wp:effectExtent l="0" t="0" r="0" b="0"/>
            <wp:docPr id="4" name="Picture 4" descr="E:\Sussex\Year 3\Advanced Physics Laboratory\Laser Spectroscopy\Python Images\Fitted Calibrated\4 87Rb Fg = 1\Wrong Calibration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ussex\Year 3\Advanced Physics Laboratory\Laser Spectroscopy\Python Images\Fitted Calibrated\4 87Rb Fg = 1\Wrong Calibration Grap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7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C2" w:rsidRDefault="00751CC2" w:rsidP="00751CC2">
      <w:r>
        <w:rPr>
          <w:noProof/>
          <w:lang w:eastAsia="en-GB"/>
        </w:rPr>
        <w:lastRenderedPageBreak/>
        <w:drawing>
          <wp:inline distT="0" distB="0" distL="0" distR="0">
            <wp:extent cx="3202697" cy="3240000"/>
            <wp:effectExtent l="0" t="0" r="0" b="0"/>
            <wp:docPr id="5" name="Picture 5" descr="E:\Sussex\Year 3\Advanced Physics Laboratory\Laser Spectroscopy\Python Images\Fitted Calibrated\Broadened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ussex\Year 3\Advanced Physics Laboratory\Laser Spectroscopy\Python Images\Fitted Calibrated\Broadened\Grap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69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C2" w:rsidRDefault="00751CC2" w:rsidP="00751CC2"/>
    <w:p w:rsidR="00751CC2" w:rsidRDefault="00751CC2" w:rsidP="00751CC2">
      <w:r>
        <w:rPr>
          <w:noProof/>
          <w:lang w:eastAsia="en-GB"/>
        </w:rPr>
        <w:drawing>
          <wp:inline distT="0" distB="0" distL="0" distR="0" wp14:anchorId="7D011EF0" wp14:editId="2F0CD3BA">
            <wp:extent cx="3256227" cy="3240000"/>
            <wp:effectExtent l="0" t="0" r="1905" b="0"/>
            <wp:docPr id="6" name="Picture 6" descr="E:\Sussex\Year 3\Advanced Physics Laboratory\Laser Spectroscopy\Python Images\Fitted Calibrated\1 87Rb Fg = 2\Nearly Fi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ssex\Year 3\Advanced Physics Laboratory\Laser Spectroscopy\Python Images\Fitted Calibrated\1 87Rb Fg = 2\Nearly Fitt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C2" w:rsidRDefault="00751CC2" w:rsidP="00751CC2">
      <w:r>
        <w:rPr>
          <w:noProof/>
          <w:lang w:eastAsia="en-GB"/>
        </w:rPr>
        <w:lastRenderedPageBreak/>
        <w:drawing>
          <wp:inline distT="0" distB="0" distL="0" distR="0" wp14:anchorId="1A2347D6" wp14:editId="5687983C">
            <wp:extent cx="3278118" cy="3240000"/>
            <wp:effectExtent l="0" t="0" r="0" b="0"/>
            <wp:docPr id="7" name="Picture 7" descr="E:\Sussex\Year 3\Advanced Physics Laboratory\Laser Spectroscopy\Python Images\Fitted Calibrated\2 85Rb Fg = 3\Anno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ussex\Year 3\Advanced Physics Laboratory\Laser Spectroscopy\Python Images\Fitted Calibrated\2 85Rb Fg = 3\Annotat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1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C2" w:rsidRDefault="00751CC2" w:rsidP="00751CC2"/>
    <w:p w:rsidR="00751CC2" w:rsidRDefault="00751CC2" w:rsidP="00751CC2">
      <w:r>
        <w:rPr>
          <w:noProof/>
          <w:lang w:eastAsia="en-GB"/>
        </w:rPr>
        <w:drawing>
          <wp:inline distT="0" distB="0" distL="0" distR="0" wp14:anchorId="2AE8182E" wp14:editId="24F46325">
            <wp:extent cx="3351532" cy="3240000"/>
            <wp:effectExtent l="0" t="0" r="1270" b="0"/>
            <wp:docPr id="8" name="Picture 8" descr="E:\Sussex\Year 3\Advanced Physics Laboratory\Laser Spectroscopy\Python Images\Fitted Calibrated\3 85Rb Fg = 2\Anno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ussex\Year 3\Advanced Physics Laboratory\Laser Spectroscopy\Python Images\Fitted Calibrated\3 85Rb Fg = 2\Annotat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C2" w:rsidRDefault="00751CC2" w:rsidP="00751CC2">
      <w:r>
        <w:rPr>
          <w:noProof/>
          <w:lang w:eastAsia="en-GB"/>
        </w:rPr>
        <w:lastRenderedPageBreak/>
        <w:drawing>
          <wp:inline distT="0" distB="0" distL="0" distR="0" wp14:anchorId="4E8C5264" wp14:editId="784198E5">
            <wp:extent cx="3317274" cy="3240000"/>
            <wp:effectExtent l="0" t="0" r="0" b="0"/>
            <wp:docPr id="9" name="Picture 9" descr="E:\Sussex\Year 3\Advanced Physics Laboratory\Laser Spectroscopy\Python Images\Fitted Calibrated\4 87Rb Fg = 1\Wrong Calibration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ussex\Year 3\Advanced Physics Laboratory\Laser Spectroscopy\Python Images\Fitted Calibrated\4 87Rb Fg = 1\Wrong Calibration Grap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7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C2" w:rsidRDefault="00751CC2" w:rsidP="00751CC2"/>
    <w:p w:rsidR="00751CC2" w:rsidRDefault="00751CC2" w:rsidP="00751CC2">
      <w:r>
        <w:rPr>
          <w:noProof/>
          <w:lang w:eastAsia="en-GB"/>
        </w:rPr>
        <w:drawing>
          <wp:inline distT="0" distB="0" distL="0" distR="0" wp14:anchorId="07938FD7" wp14:editId="4301EE51">
            <wp:extent cx="3202697" cy="3240000"/>
            <wp:effectExtent l="0" t="0" r="0" b="0"/>
            <wp:docPr id="10" name="Picture 10" descr="E:\Sussex\Year 3\Advanced Physics Laboratory\Laser Spectroscopy\Python Images\Fitted Calibrated\Broadened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ussex\Year 3\Advanced Physics Laboratory\Laser Spectroscopy\Python Images\Fitted Calibrated\Broadened\Grap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69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088" w:rsidRPr="00751CC2" w:rsidRDefault="00751CC2">
      <w:pPr>
        <w:rPr>
          <w:b/>
        </w:rPr>
      </w:pPr>
    </w:p>
    <w:sectPr w:rsidR="00E80088" w:rsidRPr="0075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C2"/>
    <w:rsid w:val="000A58F8"/>
    <w:rsid w:val="005E6B0E"/>
    <w:rsid w:val="00751CC2"/>
    <w:rsid w:val="007D3B42"/>
    <w:rsid w:val="00945A43"/>
    <w:rsid w:val="00EC40AF"/>
    <w:rsid w:val="00F7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2C443-3345-4A84-A480-53AB6CA3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6468D88A.dotm</Template>
  <TotalTime>5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Homewood</dc:creator>
  <cp:keywords/>
  <dc:description/>
  <cp:lastModifiedBy>Frankie Homewood</cp:lastModifiedBy>
  <cp:revision>1</cp:revision>
  <dcterms:created xsi:type="dcterms:W3CDTF">2019-03-19T11:16:00Z</dcterms:created>
  <dcterms:modified xsi:type="dcterms:W3CDTF">2019-03-19T11:21:00Z</dcterms:modified>
</cp:coreProperties>
</file>